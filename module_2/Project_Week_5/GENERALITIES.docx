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1C8CB" w14:textId="77AC730A" w:rsidR="00643F34" w:rsidRDefault="00643F34">
      <w:pPr>
        <w:rPr>
          <w:rFonts w:ascii="Arial Nova Light" w:hAnsi="Arial Nova Light"/>
          <w:sz w:val="32"/>
          <w:szCs w:val="32"/>
          <w:lang w:val="en-US"/>
        </w:rPr>
      </w:pPr>
      <w:r>
        <w:rPr>
          <w:rFonts w:ascii="Arial Nova Light" w:hAnsi="Arial Nova Light"/>
          <w:sz w:val="32"/>
          <w:szCs w:val="32"/>
          <w:lang w:val="en-US"/>
        </w:rPr>
        <w:t>GENERALITIES</w:t>
      </w:r>
      <w:r w:rsidRPr="0013556E">
        <w:rPr>
          <w:rFonts w:ascii="Arial Nova Light" w:hAnsi="Arial Nova Light"/>
          <w:sz w:val="32"/>
          <w:szCs w:val="32"/>
          <w:lang w:val="en-US"/>
        </w:rPr>
        <w:t>:</w:t>
      </w:r>
      <w:r>
        <w:rPr>
          <w:rFonts w:ascii="Arial Nova Light" w:hAnsi="Arial Nova Light"/>
          <w:sz w:val="32"/>
          <w:szCs w:val="32"/>
          <w:lang w:val="en-US"/>
        </w:rPr>
        <w:t xml:space="preserve"> </w:t>
      </w:r>
    </w:p>
    <w:p w14:paraId="5DAB753D" w14:textId="12E3BDE3" w:rsidR="00643F34" w:rsidRDefault="00643F34" w:rsidP="00643F34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NATURE OF OUR DATA SET</w:t>
      </w:r>
    </w:p>
    <w:p w14:paraId="632AA08D" w14:textId="61384B8A" w:rsidR="00643F34" w:rsidRDefault="00643F34" w:rsidP="00643F34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WHERE TO FIND IT</w:t>
      </w:r>
    </w:p>
    <w:p w14:paraId="7813D326" w14:textId="2E984BC4" w:rsidR="00643F34" w:rsidRDefault="00643F34" w:rsidP="00643F34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HOW OLD IS OU</w:t>
      </w:r>
      <w:r w:rsidR="00D21D74">
        <w:rPr>
          <w:rFonts w:ascii="Arial Nova Light" w:hAnsi="Arial Nova Light"/>
          <w:lang w:val="en-US"/>
        </w:rPr>
        <w:t>R</w:t>
      </w:r>
      <w:r>
        <w:rPr>
          <w:rFonts w:ascii="Arial Nova Light" w:hAnsi="Arial Nova Light"/>
          <w:lang w:val="en-US"/>
        </w:rPr>
        <w:t xml:space="preserve"> DATA SET?!</w:t>
      </w:r>
    </w:p>
    <w:p w14:paraId="26C6FD76" w14:textId="77777777" w:rsidR="00D21D74" w:rsidRDefault="00D21D74" w:rsidP="00643F34">
      <w:pPr>
        <w:rPr>
          <w:rFonts w:ascii="Arial Nova Light" w:hAnsi="Arial Nova Light"/>
          <w:lang w:val="en-US"/>
        </w:rPr>
      </w:pPr>
    </w:p>
    <w:p w14:paraId="4B31FF09" w14:textId="77777777" w:rsidR="00EF1891" w:rsidRDefault="00EF1891">
      <w:pPr>
        <w:rPr>
          <w:rFonts w:ascii="Arial Nova Light" w:hAnsi="Arial Nova Light"/>
          <w:sz w:val="32"/>
          <w:szCs w:val="32"/>
          <w:lang w:val="en-US"/>
        </w:rPr>
      </w:pPr>
    </w:p>
    <w:p w14:paraId="41D0C501" w14:textId="77777777" w:rsidR="00EF1891" w:rsidRDefault="00EF1891">
      <w:pPr>
        <w:rPr>
          <w:rFonts w:ascii="Arial Nova Light" w:hAnsi="Arial Nova Light"/>
          <w:sz w:val="32"/>
          <w:szCs w:val="32"/>
          <w:lang w:val="en-US"/>
        </w:rPr>
      </w:pPr>
    </w:p>
    <w:p w14:paraId="75BC906B" w14:textId="33DB1B20" w:rsidR="00643F34" w:rsidRPr="00D21D74" w:rsidRDefault="00B74358">
      <w:pPr>
        <w:rPr>
          <w:rFonts w:ascii="Arial Nova Light" w:hAnsi="Arial Nova Light"/>
          <w:sz w:val="32"/>
          <w:szCs w:val="32"/>
          <w:lang w:val="en-US"/>
        </w:rPr>
      </w:pPr>
      <w:r w:rsidRPr="0013556E">
        <w:rPr>
          <w:rFonts w:ascii="Arial Nova Light" w:hAnsi="Arial Nova Light"/>
          <w:sz w:val="32"/>
          <w:szCs w:val="32"/>
          <w:lang w:val="en-US"/>
        </w:rPr>
        <w:t>DESCRIPTIVE</w:t>
      </w:r>
      <w:r w:rsidR="0013556E" w:rsidRPr="0013556E">
        <w:rPr>
          <w:rFonts w:ascii="Arial Nova Light" w:hAnsi="Arial Nova Light"/>
          <w:sz w:val="32"/>
          <w:szCs w:val="32"/>
          <w:lang w:val="en-US"/>
        </w:rPr>
        <w:t>:</w:t>
      </w:r>
    </w:p>
    <w:p w14:paraId="57B174D4" w14:textId="316EAB15" w:rsidR="00643F34" w:rsidRDefault="00643F34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 xml:space="preserve">SURPRISING </w:t>
      </w:r>
      <w:proofErr w:type="gramStart"/>
      <w:r>
        <w:rPr>
          <w:rFonts w:ascii="Arial Nova Light" w:hAnsi="Arial Nova Light"/>
          <w:lang w:val="en-US"/>
        </w:rPr>
        <w:t>STUFF :</w:t>
      </w:r>
      <w:proofErr w:type="gramEnd"/>
      <w:r>
        <w:rPr>
          <w:rFonts w:ascii="Arial Nova Light" w:hAnsi="Arial Nova Light"/>
          <w:lang w:val="en-US"/>
        </w:rPr>
        <w:t xml:space="preserve"> </w:t>
      </w:r>
    </w:p>
    <w:p w14:paraId="6861B979" w14:textId="672A1A4E" w:rsidR="00643F34" w:rsidRDefault="00643F34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SINGLES VS ALBUMS</w:t>
      </w:r>
    </w:p>
    <w:p w14:paraId="143E2A90" w14:textId="3F6E1998" w:rsidR="00643F34" w:rsidRDefault="00643F34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 xml:space="preserve">LICENSED VS </w:t>
      </w:r>
      <w:proofErr w:type="gramStart"/>
      <w:r>
        <w:rPr>
          <w:rFonts w:ascii="Arial Nova Light" w:hAnsi="Arial Nova Light"/>
          <w:lang w:val="en-US"/>
        </w:rPr>
        <w:t>NON LICENSED</w:t>
      </w:r>
      <w:proofErr w:type="gramEnd"/>
    </w:p>
    <w:p w14:paraId="27096022" w14:textId="77777777" w:rsidR="0013556E" w:rsidRDefault="0013556E">
      <w:pPr>
        <w:rPr>
          <w:rFonts w:ascii="Arial Nova Light" w:hAnsi="Arial Nova Light"/>
          <w:lang w:val="en-US"/>
        </w:rPr>
      </w:pPr>
    </w:p>
    <w:p w14:paraId="4A5D2F05" w14:textId="69DAF5AB" w:rsidR="0013556E" w:rsidRDefault="0013556E">
      <w:pPr>
        <w:rPr>
          <w:rFonts w:ascii="Arial Nova Light" w:hAnsi="Arial Nova Light"/>
          <w:sz w:val="32"/>
          <w:szCs w:val="32"/>
          <w:lang w:val="en-US"/>
        </w:rPr>
      </w:pPr>
      <w:r w:rsidRPr="0013556E">
        <w:rPr>
          <w:rFonts w:ascii="Arial Nova Light" w:hAnsi="Arial Nova Light"/>
          <w:sz w:val="32"/>
          <w:szCs w:val="32"/>
          <w:lang w:val="en-US"/>
        </w:rPr>
        <w:t>EXPLOIT</w:t>
      </w:r>
      <w:r>
        <w:rPr>
          <w:rFonts w:ascii="Arial Nova Light" w:hAnsi="Arial Nova Light"/>
          <w:sz w:val="32"/>
          <w:szCs w:val="32"/>
          <w:lang w:val="en-US"/>
        </w:rPr>
        <w:t>:</w:t>
      </w:r>
    </w:p>
    <w:p w14:paraId="33B6EB88" w14:textId="278DB883" w:rsidR="0013556E" w:rsidRPr="0013556E" w:rsidRDefault="0013556E">
      <w:pPr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 xml:space="preserve">For each </w:t>
      </w:r>
      <w:proofErr w:type="gramStart"/>
      <w:r>
        <w:rPr>
          <w:rFonts w:ascii="Arial Nova Light" w:hAnsi="Arial Nova Light"/>
          <w:sz w:val="20"/>
          <w:szCs w:val="20"/>
          <w:lang w:val="en-US"/>
        </w:rPr>
        <w:t>artist :</w:t>
      </w:r>
      <w:proofErr w:type="gramEnd"/>
      <w:r>
        <w:rPr>
          <w:rFonts w:ascii="Arial Nova Light" w:hAnsi="Arial Nova Light"/>
          <w:sz w:val="20"/>
          <w:szCs w:val="20"/>
          <w:lang w:val="en-US"/>
        </w:rPr>
        <w:t xml:space="preserve"> radar charts</w:t>
      </w:r>
    </w:p>
    <w:p w14:paraId="7A54A191" w14:textId="77777777" w:rsidR="0013556E" w:rsidRDefault="0013556E">
      <w:pPr>
        <w:rPr>
          <w:rFonts w:ascii="Arial Nova Light" w:hAnsi="Arial Nova Light"/>
          <w:lang w:val="en-US"/>
        </w:rPr>
      </w:pPr>
    </w:p>
    <w:p w14:paraId="467DBE70" w14:textId="77777777" w:rsidR="0013556E" w:rsidRDefault="0013556E">
      <w:pPr>
        <w:rPr>
          <w:rFonts w:ascii="Arial Nova Light" w:hAnsi="Arial Nova Light"/>
          <w:lang w:val="en-US"/>
        </w:rPr>
      </w:pPr>
    </w:p>
    <w:p w14:paraId="4B5B6FEE" w14:textId="77777777" w:rsidR="0013556E" w:rsidRDefault="0013556E">
      <w:pPr>
        <w:rPr>
          <w:rFonts w:ascii="Arial Nova Light" w:hAnsi="Arial Nova Light"/>
          <w:lang w:val="en-US"/>
        </w:rPr>
      </w:pPr>
    </w:p>
    <w:p w14:paraId="2C2195BE" w14:textId="77777777" w:rsidR="0013556E" w:rsidRDefault="0013556E">
      <w:pPr>
        <w:rPr>
          <w:rFonts w:ascii="Arial Nova Light" w:hAnsi="Arial Nova Light"/>
          <w:lang w:val="en-US"/>
        </w:rPr>
      </w:pPr>
    </w:p>
    <w:p w14:paraId="3357C986" w14:textId="77777777" w:rsidR="0013556E" w:rsidRDefault="0013556E">
      <w:pPr>
        <w:rPr>
          <w:rFonts w:ascii="Arial Nova Light" w:hAnsi="Arial Nova Light"/>
          <w:lang w:val="en-US"/>
        </w:rPr>
      </w:pPr>
    </w:p>
    <w:p w14:paraId="3A705FCE" w14:textId="77777777" w:rsidR="00B74358" w:rsidRDefault="00B74358">
      <w:pPr>
        <w:rPr>
          <w:rFonts w:ascii="Arial Nova Light" w:hAnsi="Arial Nova Light"/>
          <w:lang w:val="en-US"/>
        </w:rPr>
      </w:pPr>
    </w:p>
    <w:p w14:paraId="145DC838" w14:textId="77777777" w:rsidR="00D21D74" w:rsidRDefault="00D21D74">
      <w:pPr>
        <w:rPr>
          <w:rFonts w:ascii="Arial Nova Light" w:hAnsi="Arial Nova Light"/>
          <w:lang w:val="en-US"/>
        </w:rPr>
      </w:pPr>
    </w:p>
    <w:p w14:paraId="076117C1" w14:textId="77777777" w:rsidR="00D21D74" w:rsidRDefault="00D21D74">
      <w:pPr>
        <w:rPr>
          <w:rFonts w:ascii="Arial Nova Light" w:hAnsi="Arial Nova Light"/>
          <w:lang w:val="en-US"/>
        </w:rPr>
      </w:pPr>
    </w:p>
    <w:p w14:paraId="4B3A2BB2" w14:textId="609F937F" w:rsidR="00D21D74" w:rsidRDefault="00D21D74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WHAT WE ARE WONDERING ABOUT:</w:t>
      </w:r>
    </w:p>
    <w:p w14:paraId="1117FF08" w14:textId="2AF0CCD1" w:rsidR="00D21D74" w:rsidRDefault="00D21D74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 xml:space="preserve">Hypothesis: are people using YT more when it comes to Top Songs </w:t>
      </w:r>
      <w:proofErr w:type="gramStart"/>
      <w:r>
        <w:rPr>
          <w:rFonts w:ascii="Arial Nova Light" w:hAnsi="Arial Nova Light"/>
          <w:lang w:val="en-US"/>
        </w:rPr>
        <w:t>because :</w:t>
      </w:r>
      <w:proofErr w:type="gramEnd"/>
    </w:p>
    <w:p w14:paraId="0C340EB7" w14:textId="7192E716" w:rsidR="00D21D74" w:rsidRDefault="00D21D74" w:rsidP="00D21D74">
      <w:pPr>
        <w:pStyle w:val="ListParagraph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They want to enjoy the visual stimulus more than just listening to the song</w:t>
      </w:r>
    </w:p>
    <w:p w14:paraId="62EDEC9E" w14:textId="1A6719ED" w:rsidR="00D21D74" w:rsidRDefault="00D21D74" w:rsidP="00D21D74">
      <w:pPr>
        <w:pStyle w:val="ListParagraph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 xml:space="preserve">They’d rather not pay for a subscription and listen to a few ads on YT (skippable ads VS </w:t>
      </w:r>
      <w:proofErr w:type="spellStart"/>
      <w:r>
        <w:rPr>
          <w:rFonts w:ascii="Arial Nova Light" w:hAnsi="Arial Nova Light"/>
          <w:lang w:val="en-US"/>
        </w:rPr>
        <w:t>unskippable</w:t>
      </w:r>
      <w:proofErr w:type="spellEnd"/>
      <w:r>
        <w:rPr>
          <w:rFonts w:ascii="Arial Nova Light" w:hAnsi="Arial Nova Light"/>
          <w:lang w:val="en-US"/>
        </w:rPr>
        <w:t>)</w:t>
      </w:r>
    </w:p>
    <w:p w14:paraId="2B9F4C4A" w14:textId="58EA2DED" w:rsidR="00D21D74" w:rsidRDefault="00D21D74" w:rsidP="00D21D74">
      <w:pPr>
        <w:pStyle w:val="ListParagraph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Many shops or commerce are equipped with TV which calls for playing videos more than listening to music</w:t>
      </w:r>
    </w:p>
    <w:p w14:paraId="716FE2AA" w14:textId="77777777" w:rsidR="00E61007" w:rsidRDefault="00E61007" w:rsidP="00E61007">
      <w:pPr>
        <w:rPr>
          <w:rFonts w:ascii="Arial Nova Light" w:hAnsi="Arial Nova Light"/>
          <w:lang w:val="en-US"/>
        </w:rPr>
      </w:pPr>
    </w:p>
    <w:p w14:paraId="177535FF" w14:textId="77777777" w:rsidR="00E61007" w:rsidRDefault="00E61007" w:rsidP="00E61007">
      <w:pPr>
        <w:rPr>
          <w:rFonts w:ascii="Arial Nova Light" w:hAnsi="Arial Nova Light"/>
          <w:lang w:val="en-US"/>
        </w:rPr>
      </w:pPr>
    </w:p>
    <w:p w14:paraId="0A0382BF" w14:textId="77777777" w:rsidR="00E61007" w:rsidRDefault="00E61007" w:rsidP="00E61007">
      <w:pPr>
        <w:rPr>
          <w:rFonts w:ascii="Arial Nova Light" w:hAnsi="Arial Nova Light"/>
          <w:lang w:val="en-US"/>
        </w:rPr>
      </w:pPr>
    </w:p>
    <w:p w14:paraId="0AE4654F" w14:textId="77777777" w:rsidR="00E61007" w:rsidRDefault="00E61007" w:rsidP="00E61007">
      <w:pPr>
        <w:rPr>
          <w:rFonts w:ascii="Arial Nova Light" w:hAnsi="Arial Nova Light"/>
          <w:lang w:val="en-US"/>
        </w:rPr>
      </w:pPr>
    </w:p>
    <w:p w14:paraId="1972167E" w14:textId="3D2FD20B" w:rsidR="00E61007" w:rsidRPr="00E61007" w:rsidRDefault="00E61007" w:rsidP="00E61007">
      <w:pPr>
        <w:rPr>
          <w:rFonts w:ascii="Arial Nova Light" w:hAnsi="Arial Nova Light"/>
          <w:lang w:val="en-US"/>
        </w:rPr>
      </w:pPr>
    </w:p>
    <w:sectPr w:rsidR="00E61007" w:rsidRPr="00E61007" w:rsidSect="00E112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A1D4D"/>
    <w:multiLevelType w:val="hybridMultilevel"/>
    <w:tmpl w:val="7FF079AE"/>
    <w:lvl w:ilvl="0" w:tplc="98E65BE2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18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58"/>
    <w:rsid w:val="001021CA"/>
    <w:rsid w:val="0013556E"/>
    <w:rsid w:val="003E35CB"/>
    <w:rsid w:val="003F756C"/>
    <w:rsid w:val="00643F34"/>
    <w:rsid w:val="00B74358"/>
    <w:rsid w:val="00CF6F0A"/>
    <w:rsid w:val="00D21D74"/>
    <w:rsid w:val="00E1127D"/>
    <w:rsid w:val="00E61007"/>
    <w:rsid w:val="00EF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34E5"/>
  <w15:docId w15:val="{FBF7F393-A1EB-4B1B-9AAD-DD269D1F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ya\Documents\Custom%20Office%20Templates\New%20Word%20Doc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Word Doc.dotx</Template>
  <TotalTime>370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Johnson</dc:creator>
  <cp:keywords/>
  <dc:description/>
  <cp:lastModifiedBy>John Johnson</cp:lastModifiedBy>
  <cp:revision>1</cp:revision>
  <dcterms:created xsi:type="dcterms:W3CDTF">2023-05-15T08:06:00Z</dcterms:created>
  <dcterms:modified xsi:type="dcterms:W3CDTF">2023-05-16T12:32:00Z</dcterms:modified>
</cp:coreProperties>
</file>